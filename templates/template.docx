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FB" w:rsidRDefault="00E600FB"/>
    <w:tbl>
      <w:tblPr>
        <w:tblStyle w:val="Grilledutableau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8811D8" w:rsidTr="0048565B">
        <w:tc>
          <w:tcPr>
            <w:tcW w:w="965" w:type="dxa"/>
            <w:shd w:val="clear" w:color="auto" w:fill="3A3A3A" w:themeFill="text2"/>
          </w:tcPr>
          <w:p w:rsidR="008811D8" w:rsidRDefault="008811D8">
            <w:pPr>
              <w:spacing w:before="260"/>
            </w:pPr>
          </w:p>
        </w:tc>
        <w:tc>
          <w:tcPr>
            <w:tcW w:w="518" w:type="dxa"/>
          </w:tcPr>
          <w:p w:rsidR="008811D8" w:rsidRDefault="008811D8">
            <w:pPr>
              <w:spacing w:before="260"/>
            </w:pPr>
          </w:p>
        </w:tc>
        <w:tc>
          <w:tcPr>
            <w:tcW w:w="8581" w:type="dxa"/>
          </w:tcPr>
          <w:p w:rsidR="008811D8" w:rsidRPr="00764889" w:rsidRDefault="006B0642">
            <w:pPr>
              <w:pStyle w:val="Titre"/>
              <w:rPr>
                <w:sz w:val="56"/>
              </w:rPr>
            </w:pPr>
            <w:r w:rsidRPr="00764889">
              <w:rPr>
                <w:sz w:val="56"/>
              </w:rPr>
              <w:t>{title}</w:t>
            </w:r>
          </w:p>
          <w:p w:rsidR="000E045D" w:rsidRPr="000E045D" w:rsidRDefault="006B0642">
            <w:pPr>
              <w:pStyle w:val="Sous-titre"/>
              <w:rPr>
                <w:sz w:val="28"/>
              </w:rPr>
            </w:pPr>
            <w:r w:rsidRPr="000E045D">
              <w:rPr>
                <w:sz w:val="28"/>
              </w:rPr>
              <w:t>{link}</w:t>
            </w:r>
          </w:p>
        </w:tc>
      </w:tr>
    </w:tbl>
    <w:p w:rsidR="000E045D" w:rsidRDefault="000E045D" w:rsidP="000E045D">
      <w:pPr>
        <w:pStyle w:val="Date"/>
        <w:spacing w:before="120" w:after="0"/>
        <w:rPr>
          <w:sz w:val="24"/>
        </w:rPr>
      </w:pP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Animateur : </w:t>
      </w:r>
      <w:r w:rsidRPr="000E045D">
        <w:rPr>
          <w:b/>
          <w:sz w:val="24"/>
        </w:rPr>
        <w:t>{animateur}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Secrétaire : </w:t>
      </w:r>
      <w:r w:rsidRPr="000E045D">
        <w:rPr>
          <w:b/>
          <w:sz w:val="24"/>
        </w:rPr>
        <w:t>{secr</w:t>
      </w:r>
      <w:r w:rsidR="00D34138" w:rsidRPr="000E045D">
        <w:rPr>
          <w:b/>
          <w:sz w:val="24"/>
        </w:rPr>
        <w:t>e</w:t>
      </w:r>
      <w:r w:rsidRPr="000E045D">
        <w:rPr>
          <w:b/>
          <w:sz w:val="24"/>
        </w:rPr>
        <w:t>taire}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Scribe :  </w:t>
      </w:r>
      <w:r w:rsidRPr="000E045D">
        <w:rPr>
          <w:b/>
          <w:sz w:val="24"/>
        </w:rPr>
        <w:t>{scribe}</w:t>
      </w:r>
    </w:p>
    <w:p w:rsidR="0048565B" w:rsidRPr="000E045D" w:rsidRDefault="0048565B" w:rsidP="000E045D">
      <w:pPr>
        <w:pStyle w:val="Date"/>
        <w:spacing w:before="120" w:after="0"/>
        <w:rPr>
          <w:sz w:val="24"/>
        </w:rPr>
      </w:pPr>
      <w:r w:rsidRPr="000E045D">
        <w:rPr>
          <w:sz w:val="24"/>
        </w:rPr>
        <w:t xml:space="preserve">Gestionnaire : </w:t>
      </w:r>
      <w:r w:rsidRPr="000E045D">
        <w:rPr>
          <w:b/>
          <w:sz w:val="24"/>
        </w:rPr>
        <w:t>{gestionnaire}</w:t>
      </w:r>
    </w:p>
    <w:p w:rsidR="008811D8" w:rsidRPr="0048565B" w:rsidRDefault="006B0642">
      <w:pPr>
        <w:pStyle w:val="Date"/>
        <w:rPr>
          <w:sz w:val="24"/>
        </w:rPr>
      </w:pPr>
      <w:r w:rsidRPr="0048565B">
        <w:rPr>
          <w:sz w:val="24"/>
        </w:rPr>
        <w:t>{date}</w:t>
      </w:r>
    </w:p>
    <w:p w:rsidR="008811D8" w:rsidRPr="00FD2E4D" w:rsidRDefault="006B0642">
      <w:pPr>
        <w:pStyle w:val="Titre1"/>
        <w:rPr>
          <w:sz w:val="24"/>
        </w:rPr>
      </w:pPr>
      <w:r w:rsidRPr="00FD2E4D">
        <w:rPr>
          <w:sz w:val="24"/>
        </w:rPr>
        <w:t>{contexte} – {generalisation}</w:t>
      </w:r>
    </w:p>
    <w:p w:rsidR="006B0642" w:rsidRPr="008E47EE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Mots-clés</w:t>
      </w:r>
    </w:p>
    <w:p w:rsidR="005269F3" w:rsidRPr="008E47EE" w:rsidRDefault="006B0642" w:rsidP="001108FF">
      <w:pPr>
        <w:rPr>
          <w:sz w:val="28"/>
        </w:rPr>
      </w:pPr>
      <w:r w:rsidRPr="008E47EE">
        <w:rPr>
          <w:sz w:val="28"/>
        </w:rPr>
        <w:t>{motCles}</w:t>
      </w:r>
    </w:p>
    <w:p w:rsidR="006B0642" w:rsidRPr="008E47EE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Contrainte(s)</w:t>
      </w:r>
    </w:p>
    <w:p w:rsidR="006B0642" w:rsidRPr="008E47EE" w:rsidRDefault="006B0642" w:rsidP="001108FF">
      <w:pPr>
        <w:rPr>
          <w:sz w:val="28"/>
        </w:rPr>
      </w:pPr>
      <w:r w:rsidRPr="008E47EE">
        <w:rPr>
          <w:sz w:val="28"/>
        </w:rPr>
        <w:t>{contraintes}</w:t>
      </w:r>
    </w:p>
    <w:p w:rsidR="006B0642" w:rsidRPr="008E47EE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Problématique(s)</w:t>
      </w:r>
    </w:p>
    <w:p w:rsidR="006B0642" w:rsidRPr="008E47EE" w:rsidRDefault="006B0642" w:rsidP="001108FF">
      <w:pPr>
        <w:rPr>
          <w:sz w:val="28"/>
        </w:rPr>
      </w:pPr>
      <w:r w:rsidRPr="008E47EE">
        <w:rPr>
          <w:sz w:val="28"/>
        </w:rPr>
        <w:t>{</w:t>
      </w:r>
      <w:r w:rsidR="004736C4" w:rsidRPr="008E47EE">
        <w:rPr>
          <w:sz w:val="28"/>
        </w:rPr>
        <w:t>problematiques</w:t>
      </w:r>
      <w:r w:rsidRPr="008E47EE">
        <w:rPr>
          <w:sz w:val="28"/>
        </w:rPr>
        <w:t>}</w:t>
      </w:r>
    </w:p>
    <w:p w:rsidR="006B0642" w:rsidRPr="008E47EE" w:rsidRDefault="006B0642" w:rsidP="006B0642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Piste(s) de solution(s)</w:t>
      </w:r>
    </w:p>
    <w:p w:rsidR="008811D8" w:rsidRPr="008E47EE" w:rsidRDefault="006B0642" w:rsidP="001108FF">
      <w:pPr>
        <w:rPr>
          <w:sz w:val="28"/>
        </w:rPr>
      </w:pPr>
      <w:r w:rsidRPr="008E47EE">
        <w:rPr>
          <w:sz w:val="28"/>
        </w:rPr>
        <w:t>{solutions}</w:t>
      </w:r>
    </w:p>
    <w:p w:rsidR="003116AF" w:rsidRPr="008E47EE" w:rsidRDefault="003116AF" w:rsidP="003116AF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Livrable(s)</w:t>
      </w:r>
    </w:p>
    <w:p w:rsidR="003116AF" w:rsidRPr="008E47EE" w:rsidRDefault="003116AF" w:rsidP="003116AF">
      <w:pPr>
        <w:rPr>
          <w:sz w:val="28"/>
        </w:rPr>
      </w:pPr>
      <w:r w:rsidRPr="008E47EE">
        <w:rPr>
          <w:sz w:val="28"/>
        </w:rPr>
        <w:t>{livrables}</w:t>
      </w:r>
    </w:p>
    <w:p w:rsidR="003116AF" w:rsidRPr="008E47EE" w:rsidRDefault="003116AF" w:rsidP="003116AF">
      <w:pPr>
        <w:pStyle w:val="Titre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8E47EE">
        <w:rPr>
          <w:sz w:val="28"/>
        </w:rPr>
        <w:t>Plan d’action</w:t>
      </w:r>
    </w:p>
    <w:p w:rsidR="003116AF" w:rsidRPr="008E47EE" w:rsidRDefault="003116AF" w:rsidP="003116AF">
      <w:pPr>
        <w:rPr>
          <w:sz w:val="28"/>
        </w:rPr>
      </w:pPr>
      <w:r w:rsidRPr="008E47EE">
        <w:rPr>
          <w:sz w:val="28"/>
        </w:rPr>
        <w:t>{actions}</w:t>
      </w:r>
      <w:bookmarkStart w:id="0" w:name="_GoBack"/>
      <w:bookmarkEnd w:id="0"/>
    </w:p>
    <w:p w:rsidR="003116AF" w:rsidRPr="001108FF" w:rsidRDefault="003116AF" w:rsidP="001108FF">
      <w:pPr>
        <w:rPr>
          <w:sz w:val="22"/>
        </w:rPr>
      </w:pPr>
    </w:p>
    <w:sectPr w:rsidR="003116AF" w:rsidRPr="001108FF" w:rsidSect="00E600FB">
      <w:footerReference w:type="default" r:id="rId7"/>
      <w:headerReference w:type="first" r:id="rId8"/>
      <w:footerReference w:type="first" r:id="rId9"/>
      <w:pgSz w:w="11907" w:h="16839" w:code="9"/>
      <w:pgMar w:top="994" w:right="2174" w:bottom="1771" w:left="1483" w:header="283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581" w:rsidRDefault="00355581">
      <w:pPr>
        <w:spacing w:after="0" w:line="240" w:lineRule="auto"/>
      </w:pPr>
      <w:r>
        <w:separator/>
      </w:r>
    </w:p>
  </w:endnote>
  <w:endnote w:type="continuationSeparator" w:id="0">
    <w:p w:rsidR="00355581" w:rsidRDefault="0035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1D8" w:rsidRDefault="00E639E4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Pr="00851F0C" w:rsidRDefault="00851F0C" w:rsidP="00851F0C">
    <w:pPr>
      <w:jc w:val="center"/>
      <w:rPr>
        <w:rFonts w:ascii="Forte" w:hAnsi="Forte"/>
        <w:color w:val="1D976C"/>
        <w:sz w:val="40"/>
      </w:rPr>
    </w:pPr>
    <w:r w:rsidRPr="00851F0C">
      <w:rPr>
        <w:rFonts w:ascii="Forte" w:hAnsi="Forte"/>
        <w:sz w:val="40"/>
      </w:rPr>
      <w:t xml:space="preserve">Généré avec </w:t>
    </w:r>
    <w:r w:rsidRPr="00851F0C">
      <w:rPr>
        <w:rFonts w:ascii="Forte" w:hAnsi="Forte"/>
        <w:color w:val="1D976C"/>
        <w:sz w:val="40"/>
      </w:rPr>
      <w:t>DynamicProsit</w:t>
    </w:r>
    <w:r>
      <w:rPr>
        <w:rFonts w:ascii="Forte" w:hAnsi="Forte"/>
        <w:color w:val="1D976C"/>
        <w:sz w:val="40"/>
      </w:rPr>
      <w:t> 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581" w:rsidRDefault="00355581">
      <w:pPr>
        <w:spacing w:after="0" w:line="240" w:lineRule="auto"/>
      </w:pPr>
      <w:r>
        <w:separator/>
      </w:r>
    </w:p>
  </w:footnote>
  <w:footnote w:type="continuationSeparator" w:id="0">
    <w:p w:rsidR="00355581" w:rsidRDefault="00355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F0C" w:rsidRDefault="00851F0C" w:rsidP="00851F0C">
    <w:pPr>
      <w:pStyle w:val="En-tte"/>
      <w:jc w:val="center"/>
    </w:pPr>
    <w:r>
      <w:rPr>
        <w:rFonts w:ascii="Forte" w:hAnsi="Forte"/>
        <w:noProof/>
        <w:color w:val="1D976C"/>
        <w:sz w:val="40"/>
      </w:rPr>
      <w:drawing>
        <wp:inline distT="0" distB="0" distL="0" distR="0" wp14:anchorId="32C510C5" wp14:editId="4D212DD5">
          <wp:extent cx="569102" cy="555444"/>
          <wp:effectExtent l="0" t="0" r="2540" b="381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ynamicPros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2" cy="6247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F1E01"/>
    <w:multiLevelType w:val="hybridMultilevel"/>
    <w:tmpl w:val="78DC1284"/>
    <w:lvl w:ilvl="0" w:tplc="F5D6BB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11516"/>
    <w:multiLevelType w:val="hybridMultilevel"/>
    <w:tmpl w:val="7DC44442"/>
    <w:lvl w:ilvl="0" w:tplc="0AF23EC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42"/>
    <w:rsid w:val="000E045D"/>
    <w:rsid w:val="001108FF"/>
    <w:rsid w:val="00114EC4"/>
    <w:rsid w:val="00221945"/>
    <w:rsid w:val="002C5CCC"/>
    <w:rsid w:val="003116AF"/>
    <w:rsid w:val="00355581"/>
    <w:rsid w:val="003C2E4B"/>
    <w:rsid w:val="00443EB2"/>
    <w:rsid w:val="004736C4"/>
    <w:rsid w:val="0048565B"/>
    <w:rsid w:val="005269F3"/>
    <w:rsid w:val="0060648F"/>
    <w:rsid w:val="006A44AC"/>
    <w:rsid w:val="006B0642"/>
    <w:rsid w:val="007109C5"/>
    <w:rsid w:val="00764889"/>
    <w:rsid w:val="00851F0C"/>
    <w:rsid w:val="008811D8"/>
    <w:rsid w:val="008844B7"/>
    <w:rsid w:val="008E47EE"/>
    <w:rsid w:val="00954675"/>
    <w:rsid w:val="00A91F2F"/>
    <w:rsid w:val="00C63FE2"/>
    <w:rsid w:val="00D211F7"/>
    <w:rsid w:val="00D34138"/>
    <w:rsid w:val="00DD7670"/>
    <w:rsid w:val="00E22EBC"/>
    <w:rsid w:val="00E600FB"/>
    <w:rsid w:val="00E639E4"/>
    <w:rsid w:val="00E65940"/>
    <w:rsid w:val="00FB1316"/>
    <w:rsid w:val="00FD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2B85A-DA70-5D43-953E-9CDA98AF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3FE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Paragraphedeliste">
    <w:name w:val="List Paragraph"/>
    <w:basedOn w:val="Normal"/>
    <w:uiPriority w:val="34"/>
    <w:unhideWhenUsed/>
    <w:qFormat/>
    <w:rsid w:val="0071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Yann</cp:lastModifiedBy>
  <cp:revision>16</cp:revision>
  <dcterms:created xsi:type="dcterms:W3CDTF">2018-12-24T21:00:00Z</dcterms:created>
  <dcterms:modified xsi:type="dcterms:W3CDTF">2019-02-05T21:45:00Z</dcterms:modified>
</cp:coreProperties>
</file>